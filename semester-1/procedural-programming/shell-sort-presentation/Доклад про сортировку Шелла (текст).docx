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70BD" w14:textId="77777777" w:rsidR="009F7EEE" w:rsidRDefault="00006903" w:rsidP="00006903">
      <w:pPr>
        <w:spacing w:line="360" w:lineRule="auto"/>
        <w:ind w:firstLine="0"/>
        <w:jc w:val="center"/>
        <w:rPr>
          <w:szCs w:val="28"/>
        </w:rPr>
      </w:pPr>
      <w:r>
        <w:rPr>
          <w:sz w:val="22"/>
          <w:szCs w:val="22"/>
        </w:rPr>
        <w:br/>
      </w:r>
      <w:r w:rsidR="003B0BDC" w:rsidRPr="000C065D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6EAC973" wp14:editId="383F15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TopAndBottom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378" w:rsidRPr="000C065D">
        <w:rPr>
          <w:sz w:val="22"/>
          <w:szCs w:val="22"/>
        </w:rPr>
        <w:t>МИНИСТЕРСТВО НАУКИ И ВЫСШЕГО ОБРАЗОВАНИЯ РОССИЙСКОЙ ФЕДЕРАЦИИ</w:t>
      </w:r>
      <w:r w:rsidR="000C065D" w:rsidRPr="000C065D">
        <w:rPr>
          <w:sz w:val="32"/>
          <w:szCs w:val="32"/>
        </w:rPr>
        <w:br/>
      </w:r>
      <w:r w:rsidR="00EB3378" w:rsidRPr="000C065D">
        <w:rPr>
          <w:sz w:val="24"/>
        </w:rPr>
        <w:t>Федеральное государственное бюджетное образовательное учреждение высшего образования</w:t>
      </w:r>
      <w:r w:rsidR="009F7EEE" w:rsidRPr="000C065D">
        <w:rPr>
          <w:sz w:val="24"/>
        </w:rPr>
        <w:br/>
      </w:r>
      <w:r w:rsidR="00EB3378" w:rsidRPr="009F7EEE">
        <w:rPr>
          <w:b/>
          <w:bCs/>
        </w:rPr>
        <w:t>«МИРЭА - Российский технологический университет»</w:t>
      </w:r>
    </w:p>
    <w:p w14:paraId="1935EF89" w14:textId="77777777" w:rsidR="00A66E60" w:rsidRDefault="00EB3378" w:rsidP="000C065D">
      <w:pPr>
        <w:pBdr>
          <w:bottom w:val="double" w:sz="6" w:space="1" w:color="auto"/>
        </w:pBdr>
        <w:ind w:firstLine="0"/>
        <w:jc w:val="center"/>
        <w:rPr>
          <w:b/>
          <w:bCs/>
          <w:sz w:val="32"/>
          <w:szCs w:val="28"/>
        </w:rPr>
      </w:pPr>
      <w:r w:rsidRPr="009F7EEE">
        <w:rPr>
          <w:b/>
          <w:bCs/>
          <w:sz w:val="32"/>
          <w:szCs w:val="28"/>
        </w:rPr>
        <w:t>РТУ МИРЭА</w:t>
      </w:r>
    </w:p>
    <w:p w14:paraId="45330B53" w14:textId="3EA3D8C7" w:rsidR="00FC30D7" w:rsidRPr="001A2854" w:rsidRDefault="00FA2076" w:rsidP="000C065D">
      <w:pPr>
        <w:ind w:firstLine="0"/>
        <w:jc w:val="center"/>
      </w:pPr>
      <w:r w:rsidRPr="00FA2076">
        <w:t xml:space="preserve">Институт </w:t>
      </w:r>
      <w:r w:rsidR="00167F1B">
        <w:t>искусственного интеллекта</w:t>
      </w:r>
      <w:r>
        <w:br/>
      </w:r>
      <w:r w:rsidRPr="00FA2076">
        <w:t xml:space="preserve">Кафедра </w:t>
      </w:r>
      <w:r w:rsidR="001A2854">
        <w:t>промышленной информатики</w:t>
      </w:r>
    </w:p>
    <w:p w14:paraId="52463D9A" w14:textId="77777777" w:rsidR="000C065D" w:rsidRDefault="000C065D" w:rsidP="000C065D">
      <w:pPr>
        <w:ind w:firstLine="0"/>
        <w:jc w:val="center"/>
        <w:rPr>
          <w:b/>
          <w:bCs/>
        </w:rPr>
      </w:pPr>
    </w:p>
    <w:p w14:paraId="6BB61D9A" w14:textId="1801CB20" w:rsidR="00427F9E" w:rsidRDefault="001A2854" w:rsidP="000C065D">
      <w:pPr>
        <w:ind w:firstLine="0"/>
        <w:jc w:val="center"/>
      </w:pPr>
      <w:r>
        <w:rPr>
          <w:b/>
          <w:bCs/>
        </w:rPr>
        <w:t>Доклад про алгоритм сортировки Шелла</w:t>
      </w:r>
      <w:r w:rsidR="00FA2076" w:rsidRPr="009F7EEE">
        <w:rPr>
          <w:b/>
          <w:bCs/>
        </w:rPr>
        <w:br/>
        <w:t>по дисциплине</w:t>
      </w:r>
      <w:r w:rsidR="00FA2076" w:rsidRPr="00FA2076">
        <w:br/>
        <w:t>«</w:t>
      </w:r>
      <w:r>
        <w:t>ПРОЦЕДУРНОЕ ПРОГРАММИРОВАНИЕ</w:t>
      </w:r>
      <w:r w:rsidR="00FA2076" w:rsidRPr="00FA2076">
        <w:t>»</w:t>
      </w:r>
    </w:p>
    <w:p w14:paraId="449A82EC" w14:textId="77777777" w:rsidR="000C065D" w:rsidRDefault="000C065D" w:rsidP="000C065D">
      <w:pPr>
        <w:ind w:firstLine="0"/>
        <w:jc w:val="center"/>
      </w:pPr>
    </w:p>
    <w:p w14:paraId="769D79D0" w14:textId="77777777" w:rsidR="000C065D" w:rsidRDefault="000C065D" w:rsidP="000C065D">
      <w:pPr>
        <w:ind w:firstLine="0"/>
        <w:jc w:val="center"/>
      </w:pPr>
    </w:p>
    <w:p w14:paraId="125717DA" w14:textId="77777777" w:rsidR="000C065D" w:rsidRDefault="000C065D" w:rsidP="000C065D">
      <w:pPr>
        <w:ind w:firstLine="0"/>
        <w:jc w:val="center"/>
      </w:pPr>
    </w:p>
    <w:p w14:paraId="12EEC1C7" w14:textId="633C219D" w:rsidR="000C065D" w:rsidRDefault="00FA2076" w:rsidP="000C065D">
      <w:pPr>
        <w:tabs>
          <w:tab w:val="right" w:pos="9355"/>
        </w:tabs>
        <w:ind w:firstLine="0"/>
      </w:pPr>
      <w:r w:rsidRPr="00FA2076">
        <w:t>Выполнил студент группы ИКБО-30-22</w:t>
      </w:r>
      <w:r w:rsidR="001A76DE">
        <w:tab/>
      </w:r>
      <w:r w:rsidR="001A2854">
        <w:t>Краснов</w:t>
      </w:r>
      <w:r w:rsidR="008D764E">
        <w:t xml:space="preserve"> </w:t>
      </w:r>
      <w:r w:rsidR="001A2854">
        <w:t>Н</w:t>
      </w:r>
      <w:r w:rsidR="008D764E">
        <w:t>.О.</w:t>
      </w:r>
    </w:p>
    <w:p w14:paraId="35B757A4" w14:textId="3EF1F476" w:rsidR="003005A9" w:rsidRDefault="003005A9" w:rsidP="001A2854">
      <w:pPr>
        <w:tabs>
          <w:tab w:val="right" w:pos="9355"/>
        </w:tabs>
        <w:ind w:firstLine="0"/>
      </w:pPr>
      <w:r>
        <w:br w:type="page"/>
      </w:r>
    </w:p>
    <w:sdt>
      <w:sdtPr>
        <w:rPr>
          <w:b w:val="0"/>
          <w:bCs w:val="0"/>
        </w:rPr>
        <w:id w:val="-611665829"/>
        <w:docPartObj>
          <w:docPartGallery w:val="Table of Contents"/>
          <w:docPartUnique/>
        </w:docPartObj>
      </w:sdtPr>
      <w:sdtEndPr/>
      <w:sdtContent>
        <w:p w14:paraId="55A9F802" w14:textId="0FEA22CD" w:rsidR="00264CAA" w:rsidRPr="00586D84" w:rsidRDefault="009875CD" w:rsidP="00586D84">
          <w:pPr>
            <w:pStyle w:val="ae"/>
          </w:pPr>
          <w:r>
            <w:t>СОДЕРЖАНИЕ</w:t>
          </w:r>
        </w:p>
        <w:p w14:paraId="57A113CD" w14:textId="4AC4D61B" w:rsidR="00653BE1" w:rsidRDefault="00383683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rFonts w:asciiTheme="minorHAnsi" w:hAnsiTheme="minorHAnsi"/>
              <w:b/>
              <w:bCs w:val="0"/>
              <w:caps w:val="0"/>
              <w:sz w:val="20"/>
            </w:rPr>
            <w:fldChar w:fldCharType="begin"/>
          </w:r>
          <w:r>
            <w:rPr>
              <w:rFonts w:asciiTheme="minorHAnsi" w:hAnsiTheme="minorHAnsi"/>
              <w:b/>
              <w:bCs w:val="0"/>
              <w:caps w:val="0"/>
              <w:sz w:val="20"/>
            </w:rPr>
            <w:instrText xml:space="preserve"> TOC \o "1-3" \h \z \u </w:instrText>
          </w:r>
          <w:r>
            <w:rPr>
              <w:rFonts w:asciiTheme="minorHAnsi" w:hAnsiTheme="minorHAnsi"/>
              <w:b/>
              <w:bCs w:val="0"/>
              <w:caps w:val="0"/>
              <w:sz w:val="20"/>
            </w:rPr>
            <w:fldChar w:fldCharType="separate"/>
          </w:r>
          <w:hyperlink w:anchor="_Toc115869495" w:history="1">
            <w:r w:rsidR="00653BE1" w:rsidRPr="00F507F2">
              <w:rPr>
                <w:rStyle w:val="af"/>
                <w:noProof/>
              </w:rPr>
              <w:t>1. История создания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_Toc115869495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3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59819350" w14:textId="54425AA1" w:rsidR="00653BE1" w:rsidRDefault="00DB44B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ru-RU"/>
            </w:rPr>
          </w:pPr>
          <w:hyperlink w:anchor="_Toc115869496" w:history="1">
            <w:r w:rsidR="00653BE1" w:rsidRPr="00F507F2">
              <w:rPr>
                <w:rStyle w:val="af"/>
                <w:noProof/>
              </w:rPr>
              <w:t>1.1. Автор алгоритма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_Toc115869496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3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5AFD36DB" w14:textId="4014D9D7" w:rsidR="00653BE1" w:rsidRDefault="00DB44B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ru-RU"/>
            </w:rPr>
          </w:pPr>
          <w:hyperlink w:anchor="_Toc115869497" w:history="1">
            <w:r w:rsidR="00653BE1" w:rsidRPr="00F507F2">
              <w:rPr>
                <w:rStyle w:val="af"/>
                <w:noProof/>
              </w:rPr>
              <w:t>1.2. Исторический контекст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_Toc115869497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3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3F2E64BF" w14:textId="48EE4976" w:rsidR="00653BE1" w:rsidRDefault="00DB4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15869498" w:history="1">
            <w:r w:rsidR="00653BE1" w:rsidRPr="00F507F2">
              <w:rPr>
                <w:rStyle w:val="af"/>
                <w:noProof/>
              </w:rPr>
              <w:t>2. Принцип работы алгоритма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_Toc115869498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5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71DBD085" w14:textId="2515174A" w:rsidR="00653BE1" w:rsidRDefault="00DB4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15869499" w:history="1">
            <w:r w:rsidR="00653BE1" w:rsidRPr="00F507F2">
              <w:rPr>
                <w:rStyle w:val="af"/>
                <w:noProof/>
              </w:rPr>
              <w:t>3. Блок-схема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_Toc115869499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6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18DB760E" w14:textId="53CF05E3" w:rsidR="00653BE1" w:rsidRDefault="00DB4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15869500" w:history="1">
            <w:r w:rsidR="00653BE1" w:rsidRPr="00F507F2">
              <w:rPr>
                <w:rStyle w:val="af"/>
                <w:noProof/>
              </w:rPr>
              <w:t xml:space="preserve">4. Код на </w:t>
            </w:r>
            <w:r w:rsidR="00653BE1" w:rsidRPr="00F507F2">
              <w:rPr>
                <w:rStyle w:val="af"/>
                <w:noProof/>
                <w:lang w:val="en-US"/>
              </w:rPr>
              <w:t>C</w:t>
            </w:r>
            <w:r w:rsidR="00653BE1" w:rsidRPr="00F507F2">
              <w:rPr>
                <w:rStyle w:val="af"/>
                <w:noProof/>
              </w:rPr>
              <w:t>++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_Toc115869500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7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364CB4C1" w14:textId="4E57E021" w:rsidR="00653BE1" w:rsidRDefault="00DB4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15869501" w:history="1">
            <w:r w:rsidR="00653BE1" w:rsidRPr="00F507F2">
              <w:rPr>
                <w:rStyle w:val="af"/>
                <w:noProof/>
              </w:rPr>
              <w:t>5. Код на</w:t>
            </w:r>
            <w:r w:rsidR="00653BE1" w:rsidRPr="00F507F2">
              <w:rPr>
                <w:rStyle w:val="af"/>
                <w:noProof/>
                <w:lang w:val="en-US"/>
              </w:rPr>
              <w:t xml:space="preserve"> Python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_Toc115869501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8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37BF1666" w14:textId="1971A6B0" w:rsidR="00653BE1" w:rsidRDefault="00DB44B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eastAsia="ru-RU"/>
            </w:rPr>
          </w:pPr>
          <w:hyperlink w:anchor="_Toc115869502" w:history="1">
            <w:r w:rsidR="00653BE1" w:rsidRPr="00F507F2">
              <w:rPr>
                <w:rStyle w:val="af"/>
                <w:noProof/>
              </w:rPr>
              <w:t>6. ИНФОРМАЦИОННЫЕ ИСТОЧНИКИ</w:t>
            </w:r>
            <w:r w:rsidR="00653BE1">
              <w:rPr>
                <w:noProof/>
                <w:webHidden/>
              </w:rPr>
              <w:tab/>
            </w:r>
            <w:r w:rsidR="00653BE1">
              <w:rPr>
                <w:noProof/>
                <w:webHidden/>
              </w:rPr>
              <w:fldChar w:fldCharType="begin"/>
            </w:r>
            <w:r w:rsidR="00653BE1">
              <w:rPr>
                <w:noProof/>
                <w:webHidden/>
              </w:rPr>
              <w:instrText xml:space="preserve"> PAGEREF _Toc115869502 \h </w:instrText>
            </w:r>
            <w:r w:rsidR="00653BE1">
              <w:rPr>
                <w:noProof/>
                <w:webHidden/>
              </w:rPr>
            </w:r>
            <w:r w:rsidR="00653BE1">
              <w:rPr>
                <w:noProof/>
                <w:webHidden/>
              </w:rPr>
              <w:fldChar w:fldCharType="separate"/>
            </w:r>
            <w:r w:rsidR="00CC2B3C">
              <w:rPr>
                <w:noProof/>
                <w:webHidden/>
              </w:rPr>
              <w:t>9</w:t>
            </w:r>
            <w:r w:rsidR="00653BE1">
              <w:rPr>
                <w:noProof/>
                <w:webHidden/>
              </w:rPr>
              <w:fldChar w:fldCharType="end"/>
            </w:r>
          </w:hyperlink>
        </w:p>
        <w:p w14:paraId="18D5BCFD" w14:textId="363F2C92" w:rsidR="003005A9" w:rsidRPr="003005A9" w:rsidRDefault="00383683" w:rsidP="00264CAA">
          <w:pPr>
            <w:ind w:firstLine="0"/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3A1DE371" w14:textId="77777777" w:rsidR="00F8391A" w:rsidRPr="00084C9C" w:rsidRDefault="00F8391A">
      <w:pPr>
        <w:ind w:firstLine="0"/>
        <w:jc w:val="left"/>
        <w:rPr>
          <w:rFonts w:eastAsiaTheme="majorEastAsia" w:cstheme="majorBidi"/>
          <w:b/>
          <w:bCs/>
          <w:caps/>
          <w:szCs w:val="28"/>
          <w:lang w:val="en-US"/>
        </w:rPr>
      </w:pPr>
      <w:r>
        <w:br w:type="page"/>
      </w:r>
    </w:p>
    <w:p w14:paraId="0FB9C905" w14:textId="43D4145C" w:rsidR="0079606A" w:rsidRPr="001A2854" w:rsidRDefault="00F75200" w:rsidP="00167F1B">
      <w:pPr>
        <w:pStyle w:val="1"/>
      </w:pPr>
      <w:bookmarkStart w:id="0" w:name="_Toc115869495"/>
      <w:r>
        <w:lastRenderedPageBreak/>
        <w:t>История создания</w:t>
      </w:r>
      <w:bookmarkEnd w:id="0"/>
    </w:p>
    <w:p w14:paraId="6561778A" w14:textId="4B87BAC9" w:rsidR="0079606A" w:rsidRDefault="00027F6E" w:rsidP="00383683">
      <w:pPr>
        <w:pStyle w:val="2"/>
      </w:pPr>
      <w:bookmarkStart w:id="1" w:name="_Toc115869496"/>
      <w:r>
        <w:t>Автор алгоритма</w:t>
      </w:r>
      <w:bookmarkEnd w:id="1"/>
    </w:p>
    <w:p w14:paraId="67224CA2" w14:textId="7AB86466" w:rsidR="00027F6E" w:rsidRDefault="006A3598" w:rsidP="007F2129">
      <w:pPr>
        <w:tabs>
          <w:tab w:val="left" w:pos="5954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25E1C" wp14:editId="6C5EE3C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3435" cy="29108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A5A">
        <w:t>Данный а</w:t>
      </w:r>
      <w:r w:rsidR="007F2129">
        <w:t xml:space="preserve">лгоритм </w:t>
      </w:r>
      <w:r w:rsidR="00207A5A">
        <w:t xml:space="preserve">сортировки </w:t>
      </w:r>
      <w:r w:rsidR="007F2129">
        <w:t>был разработан в 1959 году американским учёным Дональдом Шеллом</w:t>
      </w:r>
      <w:r w:rsidR="00AE1DE3">
        <w:t xml:space="preserve"> (1924-2015 гг.)</w:t>
      </w:r>
      <w:r w:rsidR="007F2129">
        <w:t>.</w:t>
      </w:r>
      <w:r w:rsidR="007F2129" w:rsidRPr="007F2129">
        <w:t xml:space="preserve"> </w:t>
      </w:r>
      <w:r w:rsidR="007F2129">
        <w:t>Дональд закончил Мичиганский технологический университет (</w:t>
      </w:r>
      <w:r w:rsidR="007F2129">
        <w:rPr>
          <w:lang w:val="en-US"/>
        </w:rPr>
        <w:t>MTU</w:t>
      </w:r>
      <w:r w:rsidR="007F2129">
        <w:t>), где после войны</w:t>
      </w:r>
      <w:r w:rsidR="00AE1DE3">
        <w:t xml:space="preserve"> начал преподавать</w:t>
      </w:r>
      <w:r w:rsidR="007F2129">
        <w:t>.</w:t>
      </w:r>
      <w:r w:rsidR="00AE1DE3">
        <w:t xml:space="preserve"> </w:t>
      </w:r>
      <w:r w:rsidR="00AE1DE3" w:rsidRPr="00AE1DE3">
        <w:t>Затем Шелл начал работу в General Electric, где разрабатывал алгоритмы и написал программу для выполнения круговых расчётов для двигателей самолётов. В</w:t>
      </w:r>
      <w:r w:rsidR="00AE1DE3">
        <w:t xml:space="preserve"> </w:t>
      </w:r>
      <w:r w:rsidR="00AE1DE3" w:rsidRPr="00AE1DE3">
        <w:t>1951 году защитил магистерскую диссертацию, а затем в 1959 году стал доктором философии</w:t>
      </w:r>
      <w:r w:rsidR="00AE1DE3">
        <w:t xml:space="preserve">. </w:t>
      </w:r>
      <w:r w:rsidR="00AE1DE3" w:rsidRPr="00AE1DE3">
        <w:t>В июле того же года он опубликовал свой алгоритм сортировки</w:t>
      </w:r>
      <w:r w:rsidR="00AE1DE3">
        <w:t>.</w:t>
      </w:r>
    </w:p>
    <w:p w14:paraId="26372CCD" w14:textId="09CEDC77" w:rsidR="00A05399" w:rsidRDefault="00A05399" w:rsidP="00383683">
      <w:pPr>
        <w:pStyle w:val="2"/>
      </w:pPr>
      <w:bookmarkStart w:id="2" w:name="_Toc115869497"/>
      <w:r>
        <w:t>Исторический контекст</w:t>
      </w:r>
      <w:bookmarkEnd w:id="2"/>
    </w:p>
    <w:p w14:paraId="11978D4B" w14:textId="3B9ABE5B" w:rsidR="005238C9" w:rsidRPr="005A2581" w:rsidRDefault="00A05399" w:rsidP="005238C9">
      <w:r>
        <w:t xml:space="preserve">В времена до изобретения алгоритма Шелла объём оперативной памяти вычислительных машин был слишком мал для того, чтобы </w:t>
      </w:r>
      <w:r w:rsidR="005238C9">
        <w:t>разместить в ней все элементы, которые будут отсортированы.</w:t>
      </w:r>
      <w:r w:rsidR="005A2581">
        <w:t xml:space="preserve"> Как</w:t>
      </w:r>
      <w:r w:rsidR="005A2581" w:rsidRPr="005A2581">
        <w:t xml:space="preserve"> </w:t>
      </w:r>
      <w:r w:rsidR="005A2581">
        <w:t>писал</w:t>
      </w:r>
      <w:r w:rsidR="005A2581" w:rsidRPr="005A2581">
        <w:t xml:space="preserve"> </w:t>
      </w:r>
      <w:r w:rsidR="005A2581">
        <w:t>сам</w:t>
      </w:r>
      <w:r w:rsidR="005A2581" w:rsidRPr="005A2581">
        <w:t xml:space="preserve"> </w:t>
      </w:r>
      <w:r w:rsidR="005A2581">
        <w:t>Шелл</w:t>
      </w:r>
      <w:r w:rsidR="005A2581" w:rsidRPr="005A2581">
        <w:t xml:space="preserve"> </w:t>
      </w:r>
      <w:r w:rsidR="005A2581">
        <w:t>в</w:t>
      </w:r>
      <w:r w:rsidR="005A2581" w:rsidRPr="005A2581">
        <w:t xml:space="preserve"> </w:t>
      </w:r>
      <w:r w:rsidR="005A2581">
        <w:t>статье</w:t>
      </w:r>
      <w:r w:rsidR="005A2581" w:rsidRPr="005A2581">
        <w:t xml:space="preserve"> </w:t>
      </w:r>
      <w:r w:rsidR="005A2581">
        <w:t>про</w:t>
      </w:r>
      <w:r w:rsidR="005A2581" w:rsidRPr="005A2581">
        <w:t xml:space="preserve"> </w:t>
      </w:r>
      <w:r w:rsidR="005A2581">
        <w:t>свой</w:t>
      </w:r>
      <w:r w:rsidR="005A2581" w:rsidRPr="005A2581">
        <w:t xml:space="preserve"> </w:t>
      </w:r>
      <w:r w:rsidR="005A2581">
        <w:t>алгоритм</w:t>
      </w:r>
      <w:r w:rsidR="005A2581" w:rsidRPr="005A2581">
        <w:t xml:space="preserve"> </w:t>
      </w:r>
      <w:r w:rsidR="005A2581">
        <w:t>сортировки:</w:t>
      </w:r>
    </w:p>
    <w:p w14:paraId="1762D6AF" w14:textId="17618132" w:rsidR="005238C9" w:rsidRPr="005A2581" w:rsidRDefault="006255EA" w:rsidP="004A7A67">
      <w:pPr>
        <w:pStyle w:val="af7"/>
      </w:pPr>
      <w:r w:rsidRPr="004A7A67">
        <w:t>«</w:t>
      </w:r>
      <w:r w:rsidR="005238C9" w:rsidRPr="004A7A67">
        <w:t>In other word, the number of items to be sorted is so large that</w:t>
      </w:r>
      <w:r w:rsidRPr="004A7A67">
        <w:t xml:space="preserve"> </w:t>
      </w:r>
      <w:r w:rsidR="005238C9" w:rsidRPr="004A7A67">
        <w:t xml:space="preserve">they cannot possibly all fit into the memory at one </w:t>
      </w:r>
      <w:r w:rsidRPr="004A7A67">
        <w:t>time»</w:t>
      </w:r>
      <w:r w:rsidR="00C83798">
        <w:t>.</w:t>
      </w:r>
      <w:r w:rsidR="00C83798">
        <w:rPr>
          <w:rStyle w:val="afe"/>
        </w:rPr>
        <w:footnoteReference w:id="1"/>
      </w:r>
    </w:p>
    <w:p w14:paraId="7FED70F6" w14:textId="2889E9B3" w:rsidR="00D4619A" w:rsidRDefault="00FD79FA" w:rsidP="00D4619A">
      <w:r>
        <w:t xml:space="preserve">Оперативная память компьютеров была не только небольшая, но ещё и очень медленная. </w:t>
      </w:r>
      <w:bookmarkStart w:id="3" w:name="_Hlk115795409"/>
      <w:r w:rsidRPr="00FD79FA">
        <w:t>Твердотельн</w:t>
      </w:r>
      <w:bookmarkEnd w:id="3"/>
      <w:r w:rsidR="00704F0B">
        <w:t xml:space="preserve">ые накопители </w:t>
      </w:r>
      <w:r>
        <w:t>в том виде, как</w:t>
      </w:r>
      <w:r w:rsidR="00704F0B">
        <w:t>ими</w:t>
      </w:r>
      <w:r>
        <w:t xml:space="preserve"> мы знаем </w:t>
      </w:r>
      <w:r w:rsidR="00704F0B">
        <w:t>их</w:t>
      </w:r>
      <w:r>
        <w:t xml:space="preserve"> сейчас, буд</w:t>
      </w:r>
      <w:r w:rsidR="00704F0B">
        <w:t>у</w:t>
      </w:r>
      <w:r>
        <w:t>т изобретен</w:t>
      </w:r>
      <w:r w:rsidR="00704F0B">
        <w:t xml:space="preserve">ы </w:t>
      </w:r>
      <w:r w:rsidRPr="00FD79FA">
        <w:t>Роберт</w:t>
      </w:r>
      <w:r>
        <w:t>ом</w:t>
      </w:r>
      <w:r w:rsidRPr="00FD79FA">
        <w:t xml:space="preserve"> Деннард</w:t>
      </w:r>
      <w:r>
        <w:t>ом только в 1968 г.</w:t>
      </w:r>
      <w:r w:rsidR="00C572FC">
        <w:rPr>
          <w:rStyle w:val="afe"/>
        </w:rPr>
        <w:footnoteReference w:id="2"/>
      </w:r>
    </w:p>
    <w:p w14:paraId="348DC3A3" w14:textId="60FA5DCD" w:rsidR="004C190B" w:rsidRPr="00D4619A" w:rsidRDefault="003863E3" w:rsidP="00D4619A">
      <w:pPr>
        <w:rPr>
          <w:lang w:val="en-US"/>
        </w:rPr>
      </w:pPr>
      <w:r>
        <w:t xml:space="preserve">Но с распространением большой и высокоскоростной оперативной памяти ситуация меняется и становится возможным сортировка в оперативной памяти сразу большого количества элементов. </w:t>
      </w:r>
      <w:r w:rsidR="004C190B">
        <w:t xml:space="preserve">В связи с этим появляется необходимость в методе сортировки, который бы мог воспользоваться </w:t>
      </w:r>
      <w:r w:rsidR="004C190B">
        <w:lastRenderedPageBreak/>
        <w:t>возросшими машинными мощностями. Именно такой метод предлагает Дональд Шелл.</w:t>
      </w:r>
    </w:p>
    <w:p w14:paraId="6C868BE2" w14:textId="77777777" w:rsidR="009875CD" w:rsidRDefault="009875CD">
      <w:pPr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p w14:paraId="33B7D441" w14:textId="7C6C9469" w:rsidR="0092395D" w:rsidRPr="0092395D" w:rsidRDefault="0092395D" w:rsidP="0092395D">
      <w:pPr>
        <w:pStyle w:val="1"/>
      </w:pPr>
      <w:bookmarkStart w:id="4" w:name="_Toc115869498"/>
      <w:r>
        <w:lastRenderedPageBreak/>
        <w:t>Принцип работы алгоритма</w:t>
      </w:r>
      <w:bookmarkEnd w:id="4"/>
    </w:p>
    <w:p w14:paraId="52C70EDE" w14:textId="070EBBD8" w:rsidR="003C7F9B" w:rsidRDefault="00F0594B" w:rsidP="003C7F9B">
      <w:r w:rsidRPr="0092395D">
        <w:t>Сортировка Шелл</w:t>
      </w:r>
      <w:r>
        <w:t xml:space="preserve">а </w:t>
      </w:r>
      <w:r w:rsidRPr="0092395D">
        <w:t>явля</w:t>
      </w:r>
      <w:r>
        <w:t>ется</w:t>
      </w:r>
      <w:r w:rsidR="003C7F9B">
        <w:t xml:space="preserve"> в первую очередь</w:t>
      </w:r>
      <w:r>
        <w:t xml:space="preserve"> </w:t>
      </w:r>
      <w:r w:rsidRPr="0092395D">
        <w:t>усовершенствованным вариантом сортировки вставками.</w:t>
      </w:r>
      <w:r w:rsidR="003C7F9B">
        <w:t xml:space="preserve"> Это отражается даже на средней вычислительной сложности алгоритма, как это видно из таб</w:t>
      </w:r>
      <w:r w:rsidR="00534C4B">
        <w:t>л.</w:t>
      </w:r>
      <w:r w:rsidR="003C7F9B">
        <w:t xml:space="preserve"> 1:</w:t>
      </w:r>
    </w:p>
    <w:tbl>
      <w:tblPr>
        <w:tblStyle w:val="af4"/>
        <w:tblW w:w="4131" w:type="dxa"/>
        <w:jc w:val="center"/>
        <w:tblLook w:val="04A0" w:firstRow="1" w:lastRow="0" w:firstColumn="1" w:lastColumn="0" w:noHBand="0" w:noVBand="1"/>
      </w:tblPr>
      <w:tblGrid>
        <w:gridCol w:w="2089"/>
        <w:gridCol w:w="2042"/>
      </w:tblGrid>
      <w:tr w:rsidR="003C7F9B" w:rsidRPr="009118FF" w14:paraId="423EB2BC" w14:textId="77777777" w:rsidTr="00F25125">
        <w:trPr>
          <w:trHeight w:val="432"/>
          <w:jc w:val="center"/>
        </w:trPr>
        <w:tc>
          <w:tcPr>
            <w:tcW w:w="0" w:type="auto"/>
          </w:tcPr>
          <w:p w14:paraId="217868D0" w14:textId="6630CD8C" w:rsidR="003C7F9B" w:rsidRPr="009118FF" w:rsidRDefault="003C7F9B" w:rsidP="00F25125">
            <w:pPr>
              <w:ind w:firstLine="0"/>
              <w:jc w:val="left"/>
            </w:pPr>
            <w:r w:rsidRPr="009118FF">
              <w:t>Ср. вычислит. сложность сортировки вставками</w:t>
            </w:r>
          </w:p>
        </w:tc>
        <w:tc>
          <w:tcPr>
            <w:tcW w:w="0" w:type="auto"/>
          </w:tcPr>
          <w:p w14:paraId="2359AC96" w14:textId="5E2FD732" w:rsidR="003C7F9B" w:rsidRPr="009118FF" w:rsidRDefault="003C7F9B" w:rsidP="009118FF">
            <w:pPr>
              <w:ind w:firstLine="0"/>
              <w:jc w:val="left"/>
            </w:pPr>
            <w:r w:rsidRPr="009118FF">
              <w:t>Ср. вычислит. сложность сортировки Шелла</w:t>
            </w:r>
          </w:p>
        </w:tc>
      </w:tr>
      <w:tr w:rsidR="003C7F9B" w:rsidRPr="009118FF" w14:paraId="4F78F551" w14:textId="77777777" w:rsidTr="00F25125">
        <w:trPr>
          <w:trHeight w:val="662"/>
          <w:jc w:val="center"/>
        </w:trPr>
        <w:tc>
          <w:tcPr>
            <w:tcW w:w="0" w:type="auto"/>
            <w:vAlign w:val="center"/>
          </w:tcPr>
          <w:p w14:paraId="7A5BB1A2" w14:textId="51F61C16" w:rsidR="003C7F9B" w:rsidRPr="009118FF" w:rsidRDefault="003C7F9B" w:rsidP="009118FF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BA7DCD" w14:textId="4834F3E6" w:rsidR="003C7F9B" w:rsidRPr="009118FF" w:rsidRDefault="003C7F9B" w:rsidP="009118FF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1,226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11950B59" w14:textId="7B7B0DC0" w:rsidR="009118FF" w:rsidRDefault="009118FF" w:rsidP="009118FF">
      <w:pPr>
        <w:pStyle w:val="af2"/>
      </w:pPr>
      <w:r>
        <w:t xml:space="preserve">Таблица </w:t>
      </w:r>
      <w:r w:rsidR="00DB44B0">
        <w:fldChar w:fldCharType="begin"/>
      </w:r>
      <w:r w:rsidR="00DB44B0">
        <w:instrText xml:space="preserve"> SEQ Таблица \* ARABIC </w:instrText>
      </w:r>
      <w:r w:rsidR="00DB44B0">
        <w:fldChar w:fldCharType="separate"/>
      </w:r>
      <w:r w:rsidR="00CC2B3C">
        <w:rPr>
          <w:noProof/>
        </w:rPr>
        <w:t>1</w:t>
      </w:r>
      <w:r w:rsidR="00DB44B0">
        <w:rPr>
          <w:noProof/>
        </w:rPr>
        <w:fldChar w:fldCharType="end"/>
      </w:r>
      <w:r>
        <w:t xml:space="preserve"> – Сравнение двух алгоритмов сортировки</w:t>
      </w:r>
    </w:p>
    <w:p w14:paraId="50A3D2BD" w14:textId="1F0D88C9" w:rsidR="00B442CF" w:rsidRDefault="00F0594B" w:rsidP="00F0594B">
      <w:r w:rsidRPr="0092395D">
        <w:t xml:space="preserve">Идея метода Шелла состоит </w:t>
      </w:r>
      <w:r>
        <w:t>поочерёдном сравнении и сортировки элементов, находящихся на определённом отдалении друг от друга. Размер отдаления уменьшается с каждым проходом</w:t>
      </w:r>
      <w:r w:rsidR="0091473D">
        <w:t>, в</w:t>
      </w:r>
      <w:r w:rsidR="00B51EAC">
        <w:t xml:space="preserve"> конечном итоге </w:t>
      </w:r>
      <w:r w:rsidR="0091473D">
        <w:t xml:space="preserve">превращаясь в </w:t>
      </w:r>
      <w:r w:rsidR="00B51EAC">
        <w:t>обычн</w:t>
      </w:r>
      <w:r w:rsidR="0091473D">
        <w:t xml:space="preserve">ую </w:t>
      </w:r>
      <w:r w:rsidR="00B51EAC">
        <w:t>сортировк</w:t>
      </w:r>
      <w:r w:rsidR="0091473D">
        <w:t>у</w:t>
      </w:r>
      <w:r w:rsidR="00B51EAC">
        <w:t xml:space="preserve"> вставками.</w:t>
      </w:r>
    </w:p>
    <w:p w14:paraId="30BBB3F1" w14:textId="2BCD5E83" w:rsidR="00342ECD" w:rsidRPr="00534C4B" w:rsidRDefault="00342ECD" w:rsidP="00342ECD">
      <w:r>
        <w:t xml:space="preserve">Нужно отметить, что вычислительная сложность алгоритма сортировки Шелла не является конкретной величиной и зависит </w:t>
      </w:r>
      <w:r w:rsidR="00704F0B">
        <w:t>от</w:t>
      </w:r>
      <w:r>
        <w:t xml:space="preserve"> размера сортируемого массива и выбранн</w:t>
      </w:r>
      <w:r w:rsidR="00704F0B">
        <w:t>ого</w:t>
      </w:r>
      <w:r>
        <w:t xml:space="preserve"> расстояни</w:t>
      </w:r>
      <w:r w:rsidR="00704F0B">
        <w:t xml:space="preserve">я </w:t>
      </w:r>
      <w:r>
        <w:t>между сравниваемыми элементами.</w:t>
      </w:r>
    </w:p>
    <w:p w14:paraId="403639AD" w14:textId="77777777" w:rsidR="00B442CF" w:rsidRDefault="00B442CF">
      <w:pPr>
        <w:ind w:firstLine="0"/>
        <w:jc w:val="left"/>
      </w:pPr>
      <w:r>
        <w:br w:type="page"/>
      </w:r>
    </w:p>
    <w:p w14:paraId="13AA3CAA" w14:textId="6CFDACF5" w:rsidR="00281F2D" w:rsidRDefault="00B442CF" w:rsidP="00281F2D">
      <w:pPr>
        <w:pStyle w:val="1"/>
      </w:pPr>
      <w:bookmarkStart w:id="5" w:name="_Toc115869499"/>
      <w:r>
        <w:lastRenderedPageBreak/>
        <w:t>Блок-схема</w:t>
      </w:r>
      <w:bookmarkEnd w:id="5"/>
    </w:p>
    <w:p w14:paraId="68F6F0B6" w14:textId="07B6CFCA" w:rsidR="00A23F5C" w:rsidRDefault="00A23F5C" w:rsidP="00874A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25E37" wp14:editId="593110AB">
                <wp:simplePos x="0" y="0"/>
                <wp:positionH relativeFrom="margin">
                  <wp:align>center</wp:align>
                </wp:positionH>
                <wp:positionV relativeFrom="paragraph">
                  <wp:posOffset>6586220</wp:posOffset>
                </wp:positionV>
                <wp:extent cx="3502025" cy="635"/>
                <wp:effectExtent l="0" t="0" r="317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A8595" w14:textId="35F1619D" w:rsidR="00140099" w:rsidRPr="00772AB6" w:rsidRDefault="00140099" w:rsidP="00A23F5C">
                            <w:pPr>
                              <w:pStyle w:val="af2"/>
                              <w:rPr>
                                <w:b/>
                                <w:bCs/>
                                <w:caps/>
                                <w:noProof/>
                              </w:rPr>
                            </w:pPr>
                            <w:bookmarkStart w:id="6" w:name="_Ref115725685"/>
                            <w:r>
                              <w:t xml:space="preserve">Рисунок </w:t>
                            </w:r>
                            <w:r w:rsidR="00DB44B0">
                              <w:fldChar w:fldCharType="begin"/>
                            </w:r>
                            <w:r w:rsidR="00DB44B0">
                              <w:instrText xml:space="preserve"> SEQ Рисунок \* ARABIC </w:instrText>
                            </w:r>
                            <w:r w:rsidR="00DB44B0">
                              <w:fldChar w:fldCharType="separate"/>
                            </w:r>
                            <w:r w:rsidR="00CC2B3C">
                              <w:rPr>
                                <w:noProof/>
                              </w:rPr>
                              <w:t>1</w:t>
                            </w:r>
                            <w:r w:rsidR="00DB44B0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 w:rsidRPr="0052331B">
                              <w:t xml:space="preserve"> – Блок схема за авторством самого Шелла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D25E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518.6pt;width:275.75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" stroked="f">
                <v:textbox style="mso-fit-shape-to-text:t" inset="0,0,0,0">
                  <w:txbxContent>
                    <w:p w14:paraId="1BBA8595" w14:textId="35F1619D" w:rsidR="00140099" w:rsidRPr="00772AB6" w:rsidRDefault="00140099" w:rsidP="00A23F5C">
                      <w:pPr>
                        <w:pStyle w:val="af2"/>
                        <w:rPr>
                          <w:b/>
                          <w:bCs/>
                          <w:caps/>
                          <w:noProof/>
                        </w:rPr>
                      </w:pPr>
                      <w:bookmarkStart w:id="7" w:name="_Ref115725685"/>
                      <w:r>
                        <w:t xml:space="preserve">Рисунок </w:t>
                      </w:r>
                      <w:r w:rsidR="00DB44B0">
                        <w:fldChar w:fldCharType="begin"/>
                      </w:r>
                      <w:r w:rsidR="00DB44B0">
                        <w:instrText xml:space="preserve"> SEQ Рисунок \* ARABIC </w:instrText>
                      </w:r>
                      <w:r w:rsidR="00DB44B0">
                        <w:fldChar w:fldCharType="separate"/>
                      </w:r>
                      <w:r w:rsidR="00CC2B3C">
                        <w:rPr>
                          <w:noProof/>
                        </w:rPr>
                        <w:t>1</w:t>
                      </w:r>
                      <w:r w:rsidR="00DB44B0">
                        <w:rPr>
                          <w:noProof/>
                        </w:rPr>
                        <w:fldChar w:fldCharType="end"/>
                      </w:r>
                      <w:bookmarkEnd w:id="7"/>
                      <w:r w:rsidRPr="0052331B">
                        <w:t xml:space="preserve"> – Блок схема за авторством самого Шелла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88A238" wp14:editId="0C624C4F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456305" cy="5924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2D">
        <w:t>На</w:t>
      </w:r>
      <w:r w:rsidR="00B13776" w:rsidRPr="00B13776">
        <w:t xml:space="preserve"> </w:t>
      </w:r>
      <w:r w:rsidR="00B13776">
        <w:t>рис. 1</w:t>
      </w:r>
      <w:r w:rsidR="00B13776" w:rsidRPr="00B13776">
        <w:t xml:space="preserve"> </w:t>
      </w:r>
      <w:r w:rsidR="00140099">
        <w:t>можно увидеть блок схему, которую составил сам Дональд Шелл</w:t>
      </w:r>
      <w:r>
        <w:t xml:space="preserve"> в 1959 г.</w:t>
      </w:r>
      <w:r w:rsidR="00326721">
        <w:t>,</w:t>
      </w:r>
      <w:r w:rsidR="00140099">
        <w:t xml:space="preserve"> в статье про </w:t>
      </w:r>
      <w:r>
        <w:t xml:space="preserve">свой </w:t>
      </w:r>
      <w:r w:rsidR="00140099">
        <w:t>алгоритм</w:t>
      </w:r>
      <w:r>
        <w:t xml:space="preserve"> сортировки</w:t>
      </w:r>
      <w:r w:rsidR="00140099">
        <w:t>.</w:t>
      </w:r>
      <w:r w:rsidR="00DE701A">
        <w:rPr>
          <w:rStyle w:val="afe"/>
        </w:rPr>
        <w:footnoteReference w:id="3"/>
      </w:r>
    </w:p>
    <w:p w14:paraId="391CE002" w14:textId="77777777" w:rsidR="00A23F5C" w:rsidRDefault="00A23F5C">
      <w:pPr>
        <w:ind w:firstLine="0"/>
        <w:jc w:val="left"/>
      </w:pPr>
      <w:r>
        <w:br w:type="page"/>
      </w:r>
    </w:p>
    <w:p w14:paraId="59B69666" w14:textId="466C25D8" w:rsidR="00281F2D" w:rsidRDefault="00B442CF" w:rsidP="00576899">
      <w:pPr>
        <w:pStyle w:val="1"/>
      </w:pPr>
      <w:bookmarkStart w:id="8" w:name="_Toc115869500"/>
      <w:r>
        <w:lastRenderedPageBreak/>
        <w:t xml:space="preserve">Код на </w:t>
      </w:r>
      <w:r w:rsidRPr="00281F2D">
        <w:rPr>
          <w:lang w:val="en-US"/>
        </w:rPr>
        <w:t>C</w:t>
      </w:r>
      <w:r>
        <w:t>++</w:t>
      </w:r>
      <w:bookmarkEnd w:id="8"/>
    </w:p>
    <w:bookmarkStart w:id="9" w:name="_MON_1726427510"/>
    <w:bookmarkEnd w:id="9"/>
    <w:p w14:paraId="179D93CA" w14:textId="5E9ACAE0" w:rsidR="00364E17" w:rsidRDefault="00BF3282">
      <w:pPr>
        <w:ind w:firstLine="0"/>
        <w:jc w:val="left"/>
      </w:pPr>
      <w:r>
        <w:object w:dxaOrig="9355" w:dyaOrig="2775" w14:anchorId="42C15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138.75pt" o:ole="">
            <v:imagedata r:id="rId11" o:title=""/>
          </v:shape>
          <o:OLEObject Type="Embed" ProgID="Word.OpenDocumentText.12" ShapeID="_x0000_i1025" DrawAspect="Content" ObjectID="_1726574866" r:id="rId12"/>
        </w:object>
      </w:r>
    </w:p>
    <w:p w14:paraId="3A930C16" w14:textId="6A1736C8" w:rsidR="00281F2D" w:rsidRDefault="00281F2D">
      <w:pPr>
        <w:ind w:firstLine="0"/>
        <w:jc w:val="left"/>
      </w:pPr>
      <w:r>
        <w:br w:type="page"/>
      </w:r>
    </w:p>
    <w:p w14:paraId="59081B1B" w14:textId="77777777" w:rsidR="00281F2D" w:rsidRPr="00281F2D" w:rsidRDefault="00B442CF" w:rsidP="00576899">
      <w:pPr>
        <w:pStyle w:val="1"/>
      </w:pPr>
      <w:bookmarkStart w:id="10" w:name="_Toc115869501"/>
      <w:r>
        <w:lastRenderedPageBreak/>
        <w:t>Код на</w:t>
      </w:r>
      <w:r w:rsidRPr="00281F2D">
        <w:rPr>
          <w:lang w:val="en-US"/>
        </w:rPr>
        <w:t xml:space="preserve"> Python</w:t>
      </w:r>
      <w:bookmarkEnd w:id="10"/>
    </w:p>
    <w:bookmarkStart w:id="11" w:name="_MON_1726426470"/>
    <w:bookmarkEnd w:id="11"/>
    <w:p w14:paraId="06AA7FC8" w14:textId="3D160906" w:rsidR="00364E17" w:rsidRDefault="00BF3282" w:rsidP="00364E17">
      <w:pPr>
        <w:ind w:firstLine="0"/>
      </w:pPr>
      <w:r>
        <w:object w:dxaOrig="9355" w:dyaOrig="3239" w14:anchorId="0EAF89AD">
          <v:shape id="_x0000_i1026" type="#_x0000_t75" style="width:467.75pt;height:161.95pt" o:ole="">
            <v:imagedata r:id="rId13" o:title=""/>
          </v:shape>
          <o:OLEObject Type="Embed" ProgID="Word.OpenDocumentText.12" ShapeID="_x0000_i1026" DrawAspect="Content" ObjectID="_1726574867" r:id="rId14"/>
        </w:object>
      </w:r>
    </w:p>
    <w:p w14:paraId="1316E63D" w14:textId="6DF90E67" w:rsidR="00B442CF" w:rsidRDefault="00B442CF" w:rsidP="00281F2D">
      <w:r>
        <w:br w:type="page"/>
      </w:r>
    </w:p>
    <w:bookmarkStart w:id="12" w:name="_Toc115869502" w:displacedByCustomXml="next"/>
    <w:sdt>
      <w:sdtPr>
        <w:rPr>
          <w:rFonts w:eastAsiaTheme="minorHAnsi" w:cstheme="minorBidi"/>
          <w:b w:val="0"/>
          <w:bCs w:val="0"/>
          <w:caps w:val="0"/>
          <w:szCs w:val="24"/>
        </w:rPr>
        <w:id w:val="1110940123"/>
        <w:docPartObj>
          <w:docPartGallery w:val="Bibliographies"/>
          <w:docPartUnique/>
        </w:docPartObj>
      </w:sdtPr>
      <w:sdtEndPr/>
      <w:sdtContent>
        <w:p w14:paraId="7FE50B09" w14:textId="77777777" w:rsidR="00F5496A" w:rsidRDefault="00F5496A" w:rsidP="00C572FC">
          <w:pPr>
            <w:pStyle w:val="1"/>
          </w:pPr>
          <w:r w:rsidRPr="00402EE4">
            <w:t>ИНФОРМАЦИОННЫЕ ИСТОЧНИКИ</w:t>
          </w:r>
          <w:bookmarkEnd w:id="12"/>
        </w:p>
        <w:sdt>
          <w:sdtPr>
            <w:id w:val="111145805"/>
            <w:bibliography/>
          </w:sdtPr>
          <w:sdtEndPr/>
          <w:sdtContent>
            <w:p w14:paraId="2209C07D" w14:textId="77777777" w:rsidR="00204F70" w:rsidRDefault="009F15B6" w:rsidP="00204F70">
              <w:pPr>
                <w:pStyle w:val="af6"/>
                <w:numPr>
                  <w:ilvl w:val="2"/>
                  <w:numId w:val="3"/>
                </w:numPr>
                <w:rPr>
                  <w:noProof/>
                  <w:sz w:val="24"/>
                </w:rPr>
              </w:pPr>
              <w:r>
                <w:rPr>
                  <w:b/>
                  <w:bCs/>
                </w:rPr>
                <w:fldChar w:fldCharType="begin"/>
              </w:r>
              <w:r w:rsidRPr="00DD07EF">
                <w:rPr>
                  <w:b/>
                  <w:bCs/>
                  <w:lang w:val="en-US"/>
                </w:rPr>
                <w:instrText xml:space="preserve"> </w:instrText>
              </w:r>
              <w:r w:rsidRPr="009F15B6">
                <w:rPr>
                  <w:b/>
                  <w:bCs/>
                  <w:lang w:val="en-US"/>
                </w:rPr>
                <w:instrText>BIBLIOGRAPHY</w:instrText>
              </w:r>
              <w:r w:rsidRPr="00DD07EF">
                <w:rPr>
                  <w:b/>
                  <w:bCs/>
                  <w:lang w:val="en-US"/>
                </w:rPr>
                <w:instrText xml:space="preserve"> \</w:instrText>
              </w:r>
              <w:r w:rsidRPr="009F15B6">
                <w:rPr>
                  <w:b/>
                  <w:bCs/>
                  <w:lang w:val="en-US"/>
                </w:rPr>
                <w:instrText>l</w:instrText>
              </w:r>
              <w:r w:rsidRPr="00DD07EF">
                <w:rPr>
                  <w:b/>
                  <w:bCs/>
                  <w:lang w:val="en-US"/>
                </w:rPr>
                <w:instrText xml:space="preserve"> 1049 </w:instrText>
              </w:r>
              <w:r>
                <w:rPr>
                  <w:b/>
                  <w:bCs/>
                </w:rPr>
                <w:fldChar w:fldCharType="separate"/>
              </w:r>
              <w:r w:rsidR="00204F70" w:rsidRPr="00204F70">
                <w:rPr>
                  <w:b/>
                  <w:bCs/>
                  <w:noProof/>
                  <w:lang w:val="en-US"/>
                </w:rPr>
                <w:t>Computer Hope</w:t>
              </w:r>
              <w:r w:rsidR="00204F70" w:rsidRPr="00204F70">
                <w:rPr>
                  <w:noProof/>
                  <w:lang w:val="en-US"/>
                </w:rPr>
                <w:t xml:space="preserve"> RAM [</w:t>
              </w:r>
              <w:r w:rsidR="00204F70">
                <w:rPr>
                  <w:noProof/>
                </w:rPr>
                <w:t>В</w:t>
              </w:r>
              <w:r w:rsidR="00204F70" w:rsidRPr="00204F70">
                <w:rPr>
                  <w:noProof/>
                  <w:lang w:val="en-US"/>
                </w:rPr>
                <w:t xml:space="preserve"> </w:t>
              </w:r>
              <w:r w:rsidR="00204F70">
                <w:rPr>
                  <w:noProof/>
                </w:rPr>
                <w:t>Интернете</w:t>
              </w:r>
              <w:r w:rsidR="00204F70" w:rsidRPr="00204F70">
                <w:rPr>
                  <w:noProof/>
                  <w:lang w:val="en-US"/>
                </w:rPr>
                <w:t xml:space="preserve">] // Computer Hope. - 06 </w:t>
              </w:r>
              <w:r w:rsidR="00204F70">
                <w:rPr>
                  <w:noProof/>
                </w:rPr>
                <w:t>Июнь</w:t>
              </w:r>
              <w:r w:rsidR="00204F70" w:rsidRPr="00204F70">
                <w:rPr>
                  <w:noProof/>
                  <w:lang w:val="en-US"/>
                </w:rPr>
                <w:t xml:space="preserve"> 2020 </w:t>
              </w:r>
              <w:r w:rsidR="00204F70">
                <w:rPr>
                  <w:noProof/>
                </w:rPr>
                <w:t>г</w:t>
              </w:r>
              <w:r w:rsidR="00204F70" w:rsidRPr="00204F70">
                <w:rPr>
                  <w:noProof/>
                  <w:lang w:val="en-US"/>
                </w:rPr>
                <w:t>.. </w:t>
              </w:r>
              <w:r w:rsidR="00204F70">
                <w:rPr>
                  <w:noProof/>
                </w:rPr>
                <w:t>- 4 Октябрь 2022 г.. - https://www.computerhope.com/jargon/r/ram.htm#history.</w:t>
              </w:r>
            </w:p>
            <w:p w14:paraId="6B2A357A" w14:textId="00524C1A" w:rsidR="00204F70" w:rsidRPr="00204F70" w:rsidRDefault="00204F70" w:rsidP="00204F70">
              <w:pPr>
                <w:pStyle w:val="af6"/>
                <w:numPr>
                  <w:ilvl w:val="2"/>
                  <w:numId w:val="3"/>
                </w:numPr>
                <w:rPr>
                  <w:noProof/>
                  <w:lang w:val="en-US"/>
                </w:rPr>
              </w:pPr>
              <w:r w:rsidRPr="00204F70">
                <w:rPr>
                  <w:b/>
                  <w:bCs/>
                  <w:noProof/>
                  <w:lang w:val="en-US"/>
                </w:rPr>
                <w:t>Shell L. D.</w:t>
              </w:r>
              <w:r w:rsidRPr="00204F70">
                <w:rPr>
                  <w:noProof/>
                  <w:lang w:val="en-US"/>
                </w:rPr>
                <w:t xml:space="preserve"> A high-speed sorting procedure [</w:t>
              </w:r>
              <w:r>
                <w:rPr>
                  <w:noProof/>
                </w:rPr>
                <w:t>Журнал</w:t>
              </w:r>
              <w:r w:rsidRPr="00204F70">
                <w:rPr>
                  <w:noProof/>
                  <w:lang w:val="en-US"/>
                </w:rPr>
                <w:t xml:space="preserve">]. - New York : Association for Computing Machinery, 1959 </w:t>
              </w:r>
              <w:r>
                <w:rPr>
                  <w:noProof/>
                </w:rPr>
                <w:t>г</w:t>
              </w:r>
              <w:r w:rsidRPr="00204F70">
                <w:rPr>
                  <w:noProof/>
                  <w:lang w:val="en-US"/>
                </w:rPr>
                <w:t>..</w:t>
              </w:r>
            </w:p>
            <w:p w14:paraId="4D5280C1" w14:textId="77777777" w:rsidR="00204F70" w:rsidRDefault="00204F70" w:rsidP="00204F70">
              <w:pPr>
                <w:pStyle w:val="af6"/>
                <w:numPr>
                  <w:ilvl w:val="2"/>
                  <w:numId w:val="3"/>
                </w:numPr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Википедия</w:t>
              </w:r>
              <w:r>
                <w:rPr>
                  <w:noProof/>
                </w:rPr>
                <w:t xml:space="preserve"> Сортировка Шелла [В Интернете] // Wikipedia. - 2 Октябрь 2022 г.. - https://ru.wikipedia.org/wiki/Сортировка_Шелла.</w:t>
              </w:r>
            </w:p>
            <w:p w14:paraId="10E5473E" w14:textId="49C47188" w:rsidR="0002736D" w:rsidRPr="00F0594B" w:rsidRDefault="009F15B6" w:rsidP="00204F70">
              <w:pPr>
                <w:ind w:firstLine="0"/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2736D" w:rsidRPr="00F0594B" w:rsidSect="00F8391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A6F4" w14:textId="77777777" w:rsidR="00DB44B0" w:rsidRDefault="00DB44B0" w:rsidP="00176D44">
      <w:r>
        <w:separator/>
      </w:r>
    </w:p>
    <w:p w14:paraId="5057CF55" w14:textId="77777777" w:rsidR="00DB44B0" w:rsidRDefault="00DB44B0" w:rsidP="00176D44"/>
  </w:endnote>
  <w:endnote w:type="continuationSeparator" w:id="0">
    <w:p w14:paraId="1A905D1A" w14:textId="77777777" w:rsidR="00DB44B0" w:rsidRDefault="00DB44B0" w:rsidP="00176D44">
      <w:r>
        <w:continuationSeparator/>
      </w:r>
    </w:p>
    <w:p w14:paraId="2F507BD9" w14:textId="77777777" w:rsidR="00DB44B0" w:rsidRDefault="00DB44B0" w:rsidP="00176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563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FFA74" w14:textId="22B1AE87" w:rsidR="00F8391A" w:rsidRDefault="00F839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5A60D" w14:textId="3501EDE3" w:rsidR="009F7EEE" w:rsidRDefault="009F7EEE" w:rsidP="009F7EE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61702"/>
      <w:docPartObj>
        <w:docPartGallery w:val="Page Numbers (Bottom of Page)"/>
        <w:docPartUnique/>
      </w:docPartObj>
    </w:sdtPr>
    <w:sdtEndPr/>
    <w:sdtContent>
      <w:p w14:paraId="52536C59" w14:textId="77777777" w:rsidR="009F7EEE" w:rsidRDefault="009F7EEE" w:rsidP="00982EAB">
        <w:pPr>
          <w:pStyle w:val="a5"/>
          <w:jc w:val="center"/>
        </w:pPr>
        <w:r>
          <w:t>Москва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1D08" w14:textId="77777777" w:rsidR="00DB44B0" w:rsidRDefault="00DB44B0" w:rsidP="00176D44">
      <w:r>
        <w:separator/>
      </w:r>
    </w:p>
    <w:p w14:paraId="7FB5A8C6" w14:textId="77777777" w:rsidR="00DB44B0" w:rsidRDefault="00DB44B0" w:rsidP="00176D44"/>
  </w:footnote>
  <w:footnote w:type="continuationSeparator" w:id="0">
    <w:p w14:paraId="09533312" w14:textId="77777777" w:rsidR="00DB44B0" w:rsidRDefault="00DB44B0" w:rsidP="00176D44">
      <w:r>
        <w:continuationSeparator/>
      </w:r>
    </w:p>
    <w:p w14:paraId="57DAF3E8" w14:textId="77777777" w:rsidR="00DB44B0" w:rsidRDefault="00DB44B0" w:rsidP="00176D44"/>
  </w:footnote>
  <w:footnote w:id="1">
    <w:p w14:paraId="12A62113" w14:textId="09080D2B" w:rsidR="00C83798" w:rsidRDefault="00C83798">
      <w:pPr>
        <w:pStyle w:val="afc"/>
      </w:pPr>
      <w:r>
        <w:rPr>
          <w:rStyle w:val="afe"/>
        </w:rPr>
        <w:footnoteRef/>
      </w:r>
      <w:r>
        <w:t xml:space="preserve"> </w:t>
      </w:r>
      <w:sdt>
        <w:sdtPr>
          <w:id w:val="2066282023"/>
          <w:citation/>
        </w:sdtPr>
        <w:sdtEndPr/>
        <w:sdtContent>
          <w:r>
            <w:fldChar w:fldCharType="begin"/>
          </w:r>
          <w:r>
            <w:instrText xml:space="preserve"> CITATION She59 \l 1049 </w:instrText>
          </w:r>
          <w:r>
            <w:fldChar w:fldCharType="separate"/>
          </w:r>
          <w:r w:rsidR="00204F70">
            <w:rPr>
              <w:noProof/>
            </w:rPr>
            <w:t>(Shell, 1959)</w:t>
          </w:r>
          <w:r>
            <w:fldChar w:fldCharType="end"/>
          </w:r>
        </w:sdtContent>
      </w:sdt>
    </w:p>
  </w:footnote>
  <w:footnote w:id="2">
    <w:p w14:paraId="05FEA82B" w14:textId="79BE1AEC" w:rsidR="00C572FC" w:rsidRDefault="00C572FC">
      <w:pPr>
        <w:pStyle w:val="afc"/>
      </w:pPr>
      <w:r>
        <w:rPr>
          <w:rStyle w:val="afe"/>
        </w:rPr>
        <w:footnoteRef/>
      </w:r>
      <w:r>
        <w:t xml:space="preserve"> </w:t>
      </w:r>
      <w:sdt>
        <w:sdtPr>
          <w:id w:val="958608004"/>
          <w:citation/>
        </w:sdtPr>
        <w:sdtEndPr/>
        <w:sdtContent>
          <w:r>
            <w:fldChar w:fldCharType="begin"/>
          </w:r>
          <w:r>
            <w:instrText xml:space="preserve">CITATION Com20 \l 1049 </w:instrText>
          </w:r>
          <w:r>
            <w:fldChar w:fldCharType="separate"/>
          </w:r>
          <w:r w:rsidR="00204F70">
            <w:rPr>
              <w:noProof/>
            </w:rPr>
            <w:t>(Computer Hope, 2020)</w:t>
          </w:r>
          <w:r>
            <w:fldChar w:fldCharType="end"/>
          </w:r>
        </w:sdtContent>
      </w:sdt>
    </w:p>
  </w:footnote>
  <w:footnote w:id="3">
    <w:p w14:paraId="25A2D167" w14:textId="039EEBAB" w:rsidR="00DE701A" w:rsidRDefault="00DE701A">
      <w:pPr>
        <w:pStyle w:val="afc"/>
      </w:pPr>
      <w:r>
        <w:rPr>
          <w:rStyle w:val="afe"/>
        </w:rPr>
        <w:footnoteRef/>
      </w:r>
      <w:r>
        <w:t xml:space="preserve"> </w:t>
      </w:r>
      <w:sdt>
        <w:sdtPr>
          <w:id w:val="-1433429987"/>
          <w:citation/>
        </w:sdtPr>
        <w:sdtEndPr/>
        <w:sdtContent>
          <w:r>
            <w:fldChar w:fldCharType="begin"/>
          </w:r>
          <w:r>
            <w:instrText xml:space="preserve"> CITATION She59 \l 1049 </w:instrText>
          </w:r>
          <w:r>
            <w:fldChar w:fldCharType="separate"/>
          </w:r>
          <w:r w:rsidR="00204F70">
            <w:rPr>
              <w:noProof/>
            </w:rPr>
            <w:t>(Shell, 1959)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F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EC245B"/>
    <w:multiLevelType w:val="hybridMultilevel"/>
    <w:tmpl w:val="8F40236E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164"/>
    <w:multiLevelType w:val="hybridMultilevel"/>
    <w:tmpl w:val="D61EBE22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E2507"/>
    <w:multiLevelType w:val="multilevel"/>
    <w:tmpl w:val="38CC658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[%3]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1257E4"/>
    <w:multiLevelType w:val="hybridMultilevel"/>
    <w:tmpl w:val="16F8B0D2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9202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AC5EB2"/>
    <w:multiLevelType w:val="hybridMultilevel"/>
    <w:tmpl w:val="238ADBA4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6C2D"/>
    <w:multiLevelType w:val="hybridMultilevel"/>
    <w:tmpl w:val="86B2FBD2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158DB"/>
    <w:multiLevelType w:val="hybridMultilevel"/>
    <w:tmpl w:val="166ED5B8"/>
    <w:lvl w:ilvl="0" w:tplc="30F4784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7485"/>
    <w:multiLevelType w:val="hybridMultilevel"/>
    <w:tmpl w:val="BA54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87CA5"/>
    <w:multiLevelType w:val="multilevel"/>
    <w:tmpl w:val="82404A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[%3]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ED271C0"/>
    <w:multiLevelType w:val="hybridMultilevel"/>
    <w:tmpl w:val="45DC9ED8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C62B4"/>
    <w:multiLevelType w:val="hybridMultilevel"/>
    <w:tmpl w:val="C7E8A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6A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B20967"/>
    <w:multiLevelType w:val="hybridMultilevel"/>
    <w:tmpl w:val="BF8CE38E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E28BD"/>
    <w:multiLevelType w:val="hybridMultilevel"/>
    <w:tmpl w:val="16867318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60115"/>
    <w:multiLevelType w:val="hybridMultilevel"/>
    <w:tmpl w:val="490CBEC2"/>
    <w:lvl w:ilvl="0" w:tplc="30F478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56BBC"/>
    <w:multiLevelType w:val="hybridMultilevel"/>
    <w:tmpl w:val="B57CCAE6"/>
    <w:lvl w:ilvl="0" w:tplc="7DEE7E52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5640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4C4534"/>
    <w:multiLevelType w:val="hybridMultilevel"/>
    <w:tmpl w:val="7830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13"/>
  </w:num>
  <w:num w:numId="5">
    <w:abstractNumId w:val="3"/>
  </w:num>
  <w:num w:numId="6">
    <w:abstractNumId w:val="3"/>
  </w:num>
  <w:num w:numId="7">
    <w:abstractNumId w:val="8"/>
  </w:num>
  <w:num w:numId="8">
    <w:abstractNumId w:val="19"/>
  </w:num>
  <w:num w:numId="9">
    <w:abstractNumId w:val="14"/>
  </w:num>
  <w:num w:numId="10">
    <w:abstractNumId w:val="10"/>
  </w:num>
  <w:num w:numId="11">
    <w:abstractNumId w:val="7"/>
  </w:num>
  <w:num w:numId="12">
    <w:abstractNumId w:val="11"/>
  </w:num>
  <w:num w:numId="13">
    <w:abstractNumId w:val="15"/>
  </w:num>
  <w:num w:numId="14">
    <w:abstractNumId w:val="12"/>
  </w:num>
  <w:num w:numId="15">
    <w:abstractNumId w:val="9"/>
  </w:num>
  <w:num w:numId="16">
    <w:abstractNumId w:val="5"/>
  </w:num>
  <w:num w:numId="17">
    <w:abstractNumId w:val="0"/>
  </w:num>
  <w:num w:numId="18">
    <w:abstractNumId w:val="1"/>
  </w:num>
  <w:num w:numId="19">
    <w:abstractNumId w:val="6"/>
  </w:num>
  <w:num w:numId="20">
    <w:abstractNumId w:val="16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4"/>
    <w:rsid w:val="00006454"/>
    <w:rsid w:val="00006903"/>
    <w:rsid w:val="0002736D"/>
    <w:rsid w:val="00027F6E"/>
    <w:rsid w:val="00074BE6"/>
    <w:rsid w:val="00084C9C"/>
    <w:rsid w:val="000C065D"/>
    <w:rsid w:val="000E35B7"/>
    <w:rsid w:val="000E5933"/>
    <w:rsid w:val="001102A5"/>
    <w:rsid w:val="0011518E"/>
    <w:rsid w:val="00140099"/>
    <w:rsid w:val="0015594B"/>
    <w:rsid w:val="00167F1B"/>
    <w:rsid w:val="00175C0B"/>
    <w:rsid w:val="00176D44"/>
    <w:rsid w:val="001939D4"/>
    <w:rsid w:val="00197656"/>
    <w:rsid w:val="001A22DD"/>
    <w:rsid w:val="001A2854"/>
    <w:rsid w:val="001A76DE"/>
    <w:rsid w:val="00204F70"/>
    <w:rsid w:val="00207A5A"/>
    <w:rsid w:val="00220759"/>
    <w:rsid w:val="00264CAA"/>
    <w:rsid w:val="00272429"/>
    <w:rsid w:val="00281F2D"/>
    <w:rsid w:val="0029356B"/>
    <w:rsid w:val="002E07D8"/>
    <w:rsid w:val="003005A9"/>
    <w:rsid w:val="00326721"/>
    <w:rsid w:val="00342ECD"/>
    <w:rsid w:val="00347E5D"/>
    <w:rsid w:val="00364E17"/>
    <w:rsid w:val="00383683"/>
    <w:rsid w:val="003852A9"/>
    <w:rsid w:val="003863E3"/>
    <w:rsid w:val="003B0BDC"/>
    <w:rsid w:val="003C7F9B"/>
    <w:rsid w:val="003D3143"/>
    <w:rsid w:val="003D3FC9"/>
    <w:rsid w:val="003D6B37"/>
    <w:rsid w:val="00402EE4"/>
    <w:rsid w:val="00414893"/>
    <w:rsid w:val="00425335"/>
    <w:rsid w:val="00427F9E"/>
    <w:rsid w:val="004A0D7E"/>
    <w:rsid w:val="004A7A67"/>
    <w:rsid w:val="004C190B"/>
    <w:rsid w:val="00510CA7"/>
    <w:rsid w:val="005238C9"/>
    <w:rsid w:val="00534C4B"/>
    <w:rsid w:val="005513CC"/>
    <w:rsid w:val="0056699E"/>
    <w:rsid w:val="00576B12"/>
    <w:rsid w:val="005824AC"/>
    <w:rsid w:val="00586D84"/>
    <w:rsid w:val="005A2581"/>
    <w:rsid w:val="005C3B29"/>
    <w:rsid w:val="005E23E5"/>
    <w:rsid w:val="005E4592"/>
    <w:rsid w:val="006216D0"/>
    <w:rsid w:val="00624524"/>
    <w:rsid w:val="006255EA"/>
    <w:rsid w:val="00653BE1"/>
    <w:rsid w:val="006828D0"/>
    <w:rsid w:val="00694D20"/>
    <w:rsid w:val="006A3598"/>
    <w:rsid w:val="006A75CA"/>
    <w:rsid w:val="00704F0B"/>
    <w:rsid w:val="0079130D"/>
    <w:rsid w:val="0079606A"/>
    <w:rsid w:val="007B6A40"/>
    <w:rsid w:val="007D673E"/>
    <w:rsid w:val="007F2129"/>
    <w:rsid w:val="008122ED"/>
    <w:rsid w:val="008521ED"/>
    <w:rsid w:val="00874A2E"/>
    <w:rsid w:val="00884FEC"/>
    <w:rsid w:val="00892414"/>
    <w:rsid w:val="008C351E"/>
    <w:rsid w:val="008D764E"/>
    <w:rsid w:val="008F3B46"/>
    <w:rsid w:val="008F6E78"/>
    <w:rsid w:val="009118FF"/>
    <w:rsid w:val="0091473D"/>
    <w:rsid w:val="0092395D"/>
    <w:rsid w:val="00925739"/>
    <w:rsid w:val="00931C0C"/>
    <w:rsid w:val="009533F7"/>
    <w:rsid w:val="00982EAB"/>
    <w:rsid w:val="009875CD"/>
    <w:rsid w:val="009B3EEB"/>
    <w:rsid w:val="009C4E25"/>
    <w:rsid w:val="009D7C81"/>
    <w:rsid w:val="009F15B6"/>
    <w:rsid w:val="009F7EEE"/>
    <w:rsid w:val="00A05399"/>
    <w:rsid w:val="00A23F5C"/>
    <w:rsid w:val="00A329B7"/>
    <w:rsid w:val="00A336E0"/>
    <w:rsid w:val="00A3543F"/>
    <w:rsid w:val="00A61723"/>
    <w:rsid w:val="00A66E60"/>
    <w:rsid w:val="00A75B26"/>
    <w:rsid w:val="00AE1DE3"/>
    <w:rsid w:val="00B13776"/>
    <w:rsid w:val="00B442CF"/>
    <w:rsid w:val="00B4642E"/>
    <w:rsid w:val="00B47A52"/>
    <w:rsid w:val="00B51EAC"/>
    <w:rsid w:val="00B71161"/>
    <w:rsid w:val="00BA5AD8"/>
    <w:rsid w:val="00BE38B9"/>
    <w:rsid w:val="00BE76CF"/>
    <w:rsid w:val="00BF2D68"/>
    <w:rsid w:val="00BF3282"/>
    <w:rsid w:val="00C12236"/>
    <w:rsid w:val="00C15883"/>
    <w:rsid w:val="00C572FC"/>
    <w:rsid w:val="00C82CF3"/>
    <w:rsid w:val="00C83798"/>
    <w:rsid w:val="00C838B6"/>
    <w:rsid w:val="00CC2B3C"/>
    <w:rsid w:val="00CD71CC"/>
    <w:rsid w:val="00CD7A1E"/>
    <w:rsid w:val="00D36838"/>
    <w:rsid w:val="00D37D0E"/>
    <w:rsid w:val="00D4619A"/>
    <w:rsid w:val="00DB3BC4"/>
    <w:rsid w:val="00DB44B0"/>
    <w:rsid w:val="00DD07EF"/>
    <w:rsid w:val="00DE0CDD"/>
    <w:rsid w:val="00DE701A"/>
    <w:rsid w:val="00DF12C5"/>
    <w:rsid w:val="00E2047F"/>
    <w:rsid w:val="00E6014C"/>
    <w:rsid w:val="00E878BF"/>
    <w:rsid w:val="00EB3378"/>
    <w:rsid w:val="00ED7C52"/>
    <w:rsid w:val="00F01457"/>
    <w:rsid w:val="00F0594B"/>
    <w:rsid w:val="00F25125"/>
    <w:rsid w:val="00F37190"/>
    <w:rsid w:val="00F3738F"/>
    <w:rsid w:val="00F5496A"/>
    <w:rsid w:val="00F5798C"/>
    <w:rsid w:val="00F75200"/>
    <w:rsid w:val="00F8391A"/>
    <w:rsid w:val="00FA2076"/>
    <w:rsid w:val="00FC30D7"/>
    <w:rsid w:val="00FC4E24"/>
    <w:rsid w:val="00FC7B00"/>
    <w:rsid w:val="00FD71E0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47CA43"/>
  <w15:chartTrackingRefBased/>
  <w15:docId w15:val="{4ECFAE92-E5E3-49C4-8064-C46E4FE6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">
    <w:name w:val="Normal"/>
    <w:qFormat/>
    <w:rsid w:val="005238C9"/>
    <w:pPr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2854"/>
    <w:pPr>
      <w:keepNext/>
      <w:keepLines/>
      <w:numPr>
        <w:numId w:val="3"/>
      </w:numPr>
      <w:spacing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aliases w:val="Заголовок 1.1"/>
    <w:basedOn w:val="a"/>
    <w:next w:val="a"/>
    <w:link w:val="20"/>
    <w:uiPriority w:val="9"/>
    <w:qFormat/>
    <w:rsid w:val="00383683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a"/>
    <w:next w:val="a"/>
    <w:link w:val="30"/>
    <w:uiPriority w:val="9"/>
    <w:rsid w:val="001A7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854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rsid w:val="00D36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238C9"/>
    <w:rPr>
      <w:rFonts w:ascii="Times New Roman" w:hAnsi="Times New Roman"/>
      <w:color w:val="000000" w:themeColor="text1"/>
      <w:sz w:val="28"/>
      <w:szCs w:val="24"/>
    </w:rPr>
  </w:style>
  <w:style w:type="paragraph" w:styleId="a5">
    <w:name w:val="footer"/>
    <w:basedOn w:val="a"/>
    <w:link w:val="a6"/>
    <w:uiPriority w:val="99"/>
    <w:rsid w:val="00D36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8C9"/>
    <w:rPr>
      <w:rFonts w:ascii="Times New Roman" w:hAnsi="Times New Roman"/>
      <w:color w:val="000000" w:themeColor="text1"/>
      <w:sz w:val="28"/>
      <w:szCs w:val="24"/>
    </w:rPr>
  </w:style>
  <w:style w:type="character" w:styleId="a7">
    <w:name w:val="annotation reference"/>
    <w:basedOn w:val="a0"/>
    <w:uiPriority w:val="99"/>
    <w:semiHidden/>
    <w:rsid w:val="007913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rsid w:val="0079130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238C9"/>
    <w:rPr>
      <w:rFonts w:ascii="Times New Roman" w:hAnsi="Times New Roman"/>
      <w:color w:val="000000" w:themeColor="text1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rsid w:val="0079130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238C9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c">
    <w:name w:val="No Spacing"/>
    <w:link w:val="ad"/>
    <w:uiPriority w:val="1"/>
    <w:semiHidden/>
    <w:rsid w:val="0079130D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semiHidden/>
    <w:rsid w:val="005238C9"/>
    <w:rPr>
      <w:rFonts w:eastAsiaTheme="minorEastAsia"/>
      <w:lang w:eastAsia="ru-RU"/>
    </w:rPr>
  </w:style>
  <w:style w:type="character" w:customStyle="1" w:styleId="20">
    <w:name w:val="Заголовок 2 Знак"/>
    <w:aliases w:val="Заголовок 1.1 Знак"/>
    <w:basedOn w:val="a0"/>
    <w:link w:val="2"/>
    <w:uiPriority w:val="9"/>
    <w:rsid w:val="0038368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238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TOC Heading"/>
    <w:basedOn w:val="a"/>
    <w:next w:val="a"/>
    <w:uiPriority w:val="39"/>
    <w:semiHidden/>
    <w:rsid w:val="00586D84"/>
    <w:pPr>
      <w:jc w:val="center"/>
    </w:pPr>
    <w:rPr>
      <w:b/>
      <w:bCs/>
    </w:rPr>
  </w:style>
  <w:style w:type="paragraph" w:styleId="11">
    <w:name w:val="toc 1"/>
    <w:basedOn w:val="a"/>
    <w:next w:val="a"/>
    <w:autoRedefine/>
    <w:uiPriority w:val="39"/>
    <w:rsid w:val="008521ED"/>
    <w:pPr>
      <w:spacing w:before="120" w:after="120"/>
      <w:jc w:val="left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rsid w:val="009D7C81"/>
    <w:pPr>
      <w:spacing w:after="0"/>
      <w:ind w:left="280"/>
      <w:jc w:val="left"/>
    </w:pPr>
    <w:rPr>
      <w:rFonts w:cstheme="minorHAnsi"/>
      <w:smallCaps/>
      <w:szCs w:val="20"/>
    </w:rPr>
  </w:style>
  <w:style w:type="character" w:styleId="af">
    <w:name w:val="Hyperlink"/>
    <w:basedOn w:val="a0"/>
    <w:uiPriority w:val="99"/>
    <w:rsid w:val="00264CA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rsid w:val="00264CAA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rsid w:val="00264CAA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rsid w:val="00264CAA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rsid w:val="00264CAA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rsid w:val="00264CAA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rsid w:val="00264CAA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rsid w:val="00264CAA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0">
    <w:name w:val="caption"/>
    <w:basedOn w:val="a"/>
    <w:next w:val="a"/>
    <w:link w:val="af1"/>
    <w:uiPriority w:val="35"/>
    <w:semiHidden/>
    <w:rsid w:val="00347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Ссылка на объект"/>
    <w:basedOn w:val="af0"/>
    <w:next w:val="a"/>
    <w:link w:val="af3"/>
    <w:uiPriority w:val="1"/>
    <w:qFormat/>
    <w:rsid w:val="0079606A"/>
    <w:pPr>
      <w:jc w:val="center"/>
    </w:pPr>
    <w:rPr>
      <w:i w:val="0"/>
      <w:iCs w:val="0"/>
      <w:color w:val="auto"/>
      <w:sz w:val="28"/>
      <w:szCs w:val="28"/>
    </w:rPr>
  </w:style>
  <w:style w:type="table" w:styleId="af4">
    <w:name w:val="Table Grid"/>
    <w:basedOn w:val="a1"/>
    <w:uiPriority w:val="39"/>
    <w:rsid w:val="00DE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Название объекта Знак"/>
    <w:basedOn w:val="a0"/>
    <w:link w:val="af0"/>
    <w:uiPriority w:val="35"/>
    <w:semiHidden/>
    <w:rsid w:val="005238C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3">
    <w:name w:val="Ссылка на объект Знак"/>
    <w:basedOn w:val="af1"/>
    <w:link w:val="af2"/>
    <w:uiPriority w:val="1"/>
    <w:rsid w:val="005238C9"/>
    <w:rPr>
      <w:rFonts w:ascii="Times New Roman" w:hAnsi="Times New Roman"/>
      <w:i w:val="0"/>
      <w:iCs w:val="0"/>
      <w:color w:val="44546A" w:themeColor="text2"/>
      <w:sz w:val="28"/>
      <w:szCs w:val="28"/>
    </w:rPr>
  </w:style>
  <w:style w:type="character" w:styleId="af5">
    <w:name w:val="Placeholder Text"/>
    <w:basedOn w:val="a0"/>
    <w:uiPriority w:val="99"/>
    <w:semiHidden/>
    <w:rsid w:val="001A22DD"/>
    <w:rPr>
      <w:color w:val="808080"/>
    </w:rPr>
  </w:style>
  <w:style w:type="paragraph" w:styleId="af6">
    <w:name w:val="Bibliography"/>
    <w:basedOn w:val="a"/>
    <w:next w:val="a"/>
    <w:uiPriority w:val="37"/>
    <w:semiHidden/>
    <w:rsid w:val="00F5496A"/>
  </w:style>
  <w:style w:type="paragraph" w:customStyle="1" w:styleId="af7">
    <w:name w:val="Выделение цитаты"/>
    <w:basedOn w:val="22"/>
    <w:link w:val="af8"/>
    <w:uiPriority w:val="2"/>
    <w:qFormat/>
    <w:rsid w:val="004A7A67"/>
    <w:rPr>
      <w:color w:val="auto"/>
      <w:lang w:val="en-US"/>
    </w:rPr>
  </w:style>
  <w:style w:type="paragraph" w:styleId="af9">
    <w:name w:val="List Paragraph"/>
    <w:basedOn w:val="a"/>
    <w:uiPriority w:val="34"/>
    <w:semiHidden/>
    <w:rsid w:val="00510CA7"/>
    <w:pPr>
      <w:ind w:left="720"/>
      <w:contextualSpacing/>
    </w:pPr>
  </w:style>
  <w:style w:type="paragraph" w:styleId="afa">
    <w:name w:val="Block Text"/>
    <w:basedOn w:val="a"/>
    <w:link w:val="afb"/>
    <w:uiPriority w:val="99"/>
    <w:semiHidden/>
    <w:rsid w:val="005238C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afb">
    <w:name w:val="Цитата Знак"/>
    <w:basedOn w:val="a0"/>
    <w:link w:val="afa"/>
    <w:uiPriority w:val="99"/>
    <w:semiHidden/>
    <w:rsid w:val="005238C9"/>
    <w:rPr>
      <w:rFonts w:eastAsiaTheme="minorEastAsia"/>
      <w:i/>
      <w:iCs/>
      <w:color w:val="4472C4" w:themeColor="accent1"/>
      <w:sz w:val="28"/>
      <w:szCs w:val="24"/>
    </w:rPr>
  </w:style>
  <w:style w:type="character" w:customStyle="1" w:styleId="af8">
    <w:name w:val="Выделение цитаты Знак"/>
    <w:basedOn w:val="a0"/>
    <w:link w:val="af7"/>
    <w:uiPriority w:val="2"/>
    <w:rsid w:val="004A7A67"/>
    <w:rPr>
      <w:rFonts w:ascii="Times New Roman" w:hAnsi="Times New Roman"/>
      <w:i/>
      <w:iCs/>
      <w:sz w:val="28"/>
      <w:szCs w:val="24"/>
      <w:lang w:val="en-US"/>
    </w:rPr>
  </w:style>
  <w:style w:type="paragraph" w:styleId="22">
    <w:name w:val="Quote"/>
    <w:basedOn w:val="a"/>
    <w:next w:val="a"/>
    <w:link w:val="23"/>
    <w:uiPriority w:val="29"/>
    <w:semiHidden/>
    <w:rsid w:val="006255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semiHidden/>
    <w:rsid w:val="006255EA"/>
    <w:rPr>
      <w:rFonts w:ascii="Times New Roman" w:hAnsi="Times New Roman"/>
      <w:i/>
      <w:iCs/>
      <w:color w:val="404040" w:themeColor="text1" w:themeTint="BF"/>
      <w:sz w:val="28"/>
      <w:szCs w:val="24"/>
    </w:rPr>
  </w:style>
  <w:style w:type="paragraph" w:styleId="afc">
    <w:name w:val="footnote text"/>
    <w:basedOn w:val="a"/>
    <w:link w:val="afd"/>
    <w:uiPriority w:val="99"/>
    <w:semiHidden/>
    <w:rsid w:val="00DD07EF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DD07EF"/>
    <w:rPr>
      <w:rFonts w:ascii="Times New Roman" w:hAnsi="Times New Roman"/>
      <w:color w:val="000000" w:themeColor="text1"/>
      <w:sz w:val="20"/>
      <w:szCs w:val="20"/>
    </w:rPr>
  </w:style>
  <w:style w:type="character" w:styleId="afe">
    <w:name w:val="footnote reference"/>
    <w:basedOn w:val="a0"/>
    <w:uiPriority w:val="99"/>
    <w:semiHidden/>
    <w:rsid w:val="00DD07EF"/>
    <w:rPr>
      <w:vertAlign w:val="superscript"/>
    </w:rPr>
  </w:style>
  <w:style w:type="paragraph" w:styleId="aff">
    <w:name w:val="endnote text"/>
    <w:basedOn w:val="a"/>
    <w:link w:val="aff0"/>
    <w:uiPriority w:val="99"/>
    <w:semiHidden/>
    <w:rsid w:val="00C83798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C83798"/>
    <w:rPr>
      <w:rFonts w:ascii="Times New Roman" w:hAnsi="Times New Roman"/>
      <w:color w:val="000000" w:themeColor="text1"/>
      <w:sz w:val="20"/>
      <w:szCs w:val="20"/>
    </w:rPr>
  </w:style>
  <w:style w:type="character" w:styleId="aff1">
    <w:name w:val="endnote reference"/>
    <w:basedOn w:val="a0"/>
    <w:uiPriority w:val="99"/>
    <w:semiHidden/>
    <w:rsid w:val="00C83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Documents\&#1053;&#1072;&#1089;&#1090;&#1088;&#1072;&#1080;&#1074;&#1072;&#1077;&#1084;&#1099;&#1077;%20&#1096;&#1072;&#1073;&#1083;&#1086;&#1085;&#1099;%20Office\&#1059;&#1085;&#1080;&#1074;&#1077;&#1088;&#1089;&#1072;&#1083;&#1100;&#1085;&#1099;&#1081;%20&#1096;&#1072;&#1073;&#1083;&#1086;&#1085;%20&#1076;&#1083;&#1103;%20&#1052;&#1048;&#1056;&#1069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She59</b:Tag>
    <b:SourceType>JournalArticle</b:SourceType>
    <b:Guid>{481D5536-D0AE-43D5-90A5-E8060C49EDB1}</b:Guid>
    <b:Title>A high-speed sorting procedure</b:Title>
    <b:Year>1959</b:Year>
    <b:Author>
      <b:Author>
        <b:NameList>
          <b:Person>
            <b:Last>Shell</b:Last>
            <b:First>L.</b:First>
            <b:Middle>D.</b:Middle>
          </b:Person>
        </b:NameList>
      </b:Author>
    </b:Author>
    <b:City>New York</b:City>
    <b:Publisher>Association for Computing Machinery</b:Publisher>
    <b:RefOrder>1</b:RefOrder>
  </b:Source>
  <b:Source>
    <b:Tag>Com20</b:Tag>
    <b:SourceType>InternetSite</b:SourceType>
    <b:Guid>{669355B0-AFF7-45E1-9BBF-E56E91DE9E8C}</b:Guid>
    <b:Title>RAM</b:Title>
    <b:Year>2020</b:Year>
    <b:Author>
      <b:Author>
        <b:Corporate>Computer Hope</b:Corporate>
      </b:Author>
    </b:Author>
    <b:InternetSiteTitle>Computer Hope</b:InternetSiteTitle>
    <b:Month>Июнь</b:Month>
    <b:Day>06</b:Day>
    <b:YearAccessed>2022</b:YearAccessed>
    <b:MonthAccessed>Октябрь</b:MonthAccessed>
    <b:DayAccessed>4</b:DayAccessed>
    <b:URL>https://www.computerhope.com/jargon/r/ram.htm#history</b:URL>
    <b:RefOrder>2</b:RefOrder>
  </b:Source>
  <b:Source>
    <b:Tag>htt22</b:Tag>
    <b:SourceType>InternetSite</b:SourceType>
    <b:Guid>{EACC9DB5-D154-4B7F-A09C-503CF75685F4}</b:Guid>
    <b:Title>Сортировка Шелла</b:Title>
    <b:InternetSiteTitle>Wikipedia</b:InternetSiteTitle>
    <b:YearAccessed>2022</b:YearAccessed>
    <b:MonthAccessed>Октябрь</b:MonthAccessed>
    <b:DayAccessed>2</b:DayAccessed>
    <b:Author>
      <b:Author>
        <b:Corporate>Википедия</b:Corporate>
      </b:Author>
    </b:Author>
    <b:URL>https://ru.wikipedia.org/wiki/Сортировка_Шелла</b:URL>
    <b:RefOrder>3</b:RefOrder>
  </b:Source>
</b:Sources>
</file>

<file path=customXml/itemProps1.xml><?xml version="1.0" encoding="utf-8"?>
<ds:datastoreItem xmlns:ds="http://schemas.openxmlformats.org/officeDocument/2006/customXml" ds:itemID="{175AF282-26F9-4ABB-9BF0-BF60DE40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Универсальный шаблон для МИРЭА</Template>
  <TotalTime>539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38</cp:revision>
  <cp:lastPrinted>2022-10-06T12:21:00Z</cp:lastPrinted>
  <dcterms:created xsi:type="dcterms:W3CDTF">2022-10-02T10:08:00Z</dcterms:created>
  <dcterms:modified xsi:type="dcterms:W3CDTF">2022-10-06T12:21:00Z</dcterms:modified>
</cp:coreProperties>
</file>